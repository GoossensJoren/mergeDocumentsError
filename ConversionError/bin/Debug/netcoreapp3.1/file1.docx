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7380F" w14:textId="77777777" w:rsidR="00812C07" w:rsidRPr="000C77BD" w:rsidRDefault="00DD734A" w:rsidP="00D10D33">
      <w:pPr>
        <w:rPr>
          <w:b/>
          <w:bCs/>
          <w:sz w:val="40"/>
          <w:szCs w:val="40"/>
        </w:rPr>
      </w:pPr>
      <w:r w:rsidRPr="000C77BD">
        <w:rPr>
          <w:b/>
          <w:bCs/>
          <w:sz w:val="40"/>
          <w:szCs w:val="40"/>
        </w:rPr>
        <w:t xml:space="preserve">GEZINSSAMENSTELLING </w:t>
      </w:r>
    </w:p>
    <w:p w14:paraId="312E45C2" w14:textId="77777777" w:rsidR="00762693" w:rsidRPr="000C77BD" w:rsidRDefault="00762693" w:rsidP="00D10D33"/>
    <w:p w14:paraId="5736E0B1" w14:textId="77777777" w:rsidR="00762693" w:rsidRPr="000C77BD" w:rsidRDefault="00762693" w:rsidP="00D10D33"/>
    <w:p w14:paraId="6F56CF7F" w14:textId="07AB09E5" w:rsidR="00762693" w:rsidRPr="000C77BD" w:rsidRDefault="00DD734A" w:rsidP="00D10D33">
      <w:r w:rsidRPr="000C77BD">
        <w:t>Ondergetekende</w:t>
      </w:r>
      <w:r w:rsidR="000C77BD" w:rsidRPr="000C77BD">
        <w:t xml:space="preserve"> </w:t>
      </w:r>
      <w:fldSimple w:instr=" MERGEFIELD first_name \* MERGEFORMAT ">
        <w:r w:rsidR="000C77BD" w:rsidRPr="00F37ABF">
          <w:t>«first_name»</w:t>
        </w:r>
      </w:fldSimple>
      <w:r w:rsidR="000C77BD" w:rsidRPr="00F37ABF">
        <w:t xml:space="preserve"> </w:t>
      </w:r>
      <w:fldSimple w:instr=" MERGEFIELD last_name \* MERGEFORMAT ">
        <w:r w:rsidR="00F37ABF" w:rsidRPr="00F37ABF">
          <w:t>«last_name»</w:t>
        </w:r>
      </w:fldSimple>
      <w:r w:rsidRPr="000C77BD">
        <w:t xml:space="preserve"> </w:t>
      </w:r>
    </w:p>
    <w:p w14:paraId="70633C3C" w14:textId="77777777" w:rsidR="00762693" w:rsidRPr="000C77BD" w:rsidRDefault="00762693" w:rsidP="00D10D33"/>
    <w:p w14:paraId="37CBE7AA" w14:textId="7C08A043" w:rsidR="00990660" w:rsidRPr="00990660" w:rsidRDefault="00DD734A" w:rsidP="00EE55D8">
      <w:pPr>
        <w:pStyle w:val="NoSpacing"/>
        <w:rPr>
          <w:rFonts w:ascii="Century Gothic" w:hAnsi="Century Gothic"/>
          <w:sz w:val="21"/>
          <w:szCs w:val="21"/>
        </w:rPr>
      </w:pPr>
      <w:r w:rsidRPr="00990660">
        <w:rPr>
          <w:rFonts w:ascii="Century Gothic" w:hAnsi="Century Gothic"/>
          <w:sz w:val="21"/>
          <w:szCs w:val="21"/>
        </w:rPr>
        <w:t>Wonende te</w:t>
      </w:r>
      <w:r w:rsidR="00990660" w:rsidRPr="00990660">
        <w:rPr>
          <w:rFonts w:ascii="Century Gothic" w:hAnsi="Century Gothic"/>
          <w:sz w:val="21"/>
          <w:szCs w:val="21"/>
        </w:rPr>
        <w:t xml:space="preserve"> </w:t>
      </w:r>
      <w:r w:rsidR="00990660" w:rsidRPr="00990660">
        <w:rPr>
          <w:rFonts w:ascii="Century Gothic" w:hAnsi="Century Gothic"/>
          <w:sz w:val="21"/>
          <w:szCs w:val="21"/>
        </w:rPr>
        <w:fldChar w:fldCharType="begin"/>
      </w:r>
      <w:r w:rsidR="00990660" w:rsidRPr="00990660">
        <w:rPr>
          <w:rFonts w:ascii="Century Gothic" w:hAnsi="Century Gothic"/>
          <w:sz w:val="21"/>
          <w:szCs w:val="21"/>
        </w:rPr>
        <w:instrText xml:space="preserve"> MERGEFIELD street_and_number \* MERGEFORMAT </w:instrText>
      </w:r>
      <w:r w:rsidR="00990660" w:rsidRPr="00990660">
        <w:rPr>
          <w:rFonts w:ascii="Century Gothic" w:hAnsi="Century Gothic"/>
          <w:sz w:val="21"/>
          <w:szCs w:val="21"/>
        </w:rPr>
        <w:fldChar w:fldCharType="separate"/>
      </w:r>
      <w:r w:rsidR="00990660" w:rsidRPr="00990660">
        <w:rPr>
          <w:rFonts w:ascii="Century Gothic" w:hAnsi="Century Gothic"/>
          <w:sz w:val="21"/>
          <w:szCs w:val="21"/>
        </w:rPr>
        <w:t>«street_and_number»</w:t>
      </w:r>
      <w:r w:rsidR="00990660" w:rsidRPr="00990660">
        <w:rPr>
          <w:rFonts w:ascii="Century Gothic" w:hAnsi="Century Gothic"/>
          <w:sz w:val="21"/>
          <w:szCs w:val="21"/>
        </w:rPr>
        <w:fldChar w:fldCharType="end"/>
      </w:r>
      <w:r w:rsidR="00990660">
        <w:rPr>
          <w:rFonts w:ascii="Century Gothic" w:hAnsi="Century Gothic"/>
          <w:sz w:val="21"/>
          <w:szCs w:val="21"/>
        </w:rPr>
        <w:t xml:space="preserve"> </w:t>
      </w:r>
      <w:r w:rsidR="00990660" w:rsidRPr="00990660">
        <w:rPr>
          <w:rFonts w:ascii="Century Gothic" w:hAnsi="Century Gothic"/>
          <w:sz w:val="21"/>
          <w:szCs w:val="21"/>
        </w:rPr>
        <w:fldChar w:fldCharType="begin"/>
      </w:r>
      <w:r w:rsidR="00990660" w:rsidRPr="00990660">
        <w:rPr>
          <w:rFonts w:ascii="Century Gothic" w:hAnsi="Century Gothic"/>
          <w:sz w:val="21"/>
          <w:szCs w:val="21"/>
        </w:rPr>
        <w:instrText xml:space="preserve"> MERGEFIELD zipcode \* MERGEFORMAT </w:instrText>
      </w:r>
      <w:r w:rsidR="00990660" w:rsidRPr="00990660">
        <w:rPr>
          <w:rFonts w:ascii="Century Gothic" w:hAnsi="Century Gothic"/>
          <w:sz w:val="21"/>
          <w:szCs w:val="21"/>
        </w:rPr>
        <w:fldChar w:fldCharType="separate"/>
      </w:r>
      <w:r w:rsidR="00990660" w:rsidRPr="00990660">
        <w:rPr>
          <w:rFonts w:ascii="Century Gothic" w:hAnsi="Century Gothic"/>
          <w:sz w:val="21"/>
          <w:szCs w:val="21"/>
        </w:rPr>
        <w:t>«zipcode»</w:t>
      </w:r>
      <w:r w:rsidR="00990660" w:rsidRPr="00990660">
        <w:rPr>
          <w:rFonts w:ascii="Century Gothic" w:hAnsi="Century Gothic"/>
          <w:sz w:val="21"/>
          <w:szCs w:val="21"/>
        </w:rPr>
        <w:fldChar w:fldCharType="end"/>
      </w:r>
      <w:r w:rsidR="00EE55D8">
        <w:rPr>
          <w:rFonts w:ascii="Century Gothic" w:hAnsi="Century Gothic"/>
          <w:sz w:val="21"/>
          <w:szCs w:val="21"/>
        </w:rPr>
        <w:t xml:space="preserve"> </w:t>
      </w:r>
      <w:r w:rsidR="00990660" w:rsidRPr="00990660">
        <w:rPr>
          <w:rFonts w:ascii="Century Gothic" w:hAnsi="Century Gothic"/>
          <w:sz w:val="21"/>
          <w:szCs w:val="21"/>
        </w:rPr>
        <w:fldChar w:fldCharType="begin"/>
      </w:r>
      <w:r w:rsidR="00990660" w:rsidRPr="00990660">
        <w:rPr>
          <w:rFonts w:ascii="Century Gothic" w:hAnsi="Century Gothic"/>
          <w:sz w:val="21"/>
          <w:szCs w:val="21"/>
        </w:rPr>
        <w:instrText xml:space="preserve"> MERGEFIELD city \* MERGEFORMAT </w:instrText>
      </w:r>
      <w:r w:rsidR="00990660" w:rsidRPr="00990660">
        <w:rPr>
          <w:rFonts w:ascii="Century Gothic" w:hAnsi="Century Gothic"/>
          <w:sz w:val="21"/>
          <w:szCs w:val="21"/>
        </w:rPr>
        <w:fldChar w:fldCharType="separate"/>
      </w:r>
      <w:r w:rsidR="00990660" w:rsidRPr="00990660">
        <w:rPr>
          <w:rFonts w:ascii="Century Gothic" w:hAnsi="Century Gothic"/>
          <w:sz w:val="21"/>
          <w:szCs w:val="21"/>
        </w:rPr>
        <w:t>«city»</w:t>
      </w:r>
      <w:r w:rsidR="00990660" w:rsidRPr="00990660">
        <w:rPr>
          <w:rFonts w:ascii="Century Gothic" w:hAnsi="Century Gothic"/>
          <w:sz w:val="21"/>
          <w:szCs w:val="21"/>
        </w:rPr>
        <w:fldChar w:fldCharType="end"/>
      </w:r>
    </w:p>
    <w:p w14:paraId="4DB49465" w14:textId="77777777" w:rsidR="00762693" w:rsidRPr="000C77BD" w:rsidRDefault="00762693" w:rsidP="00D10D33"/>
    <w:p w14:paraId="23ADD2BD" w14:textId="77777777" w:rsidR="00762693" w:rsidRPr="000C77BD" w:rsidRDefault="00DD734A" w:rsidP="00D10D33">
      <w:r w:rsidRPr="000C77BD">
        <w:t xml:space="preserve">Bevestigt </w:t>
      </w:r>
      <w:r w:rsidR="00E92387" w:rsidRPr="000C77BD">
        <w:t>h</w:t>
      </w:r>
      <w:r w:rsidRPr="000C77BD">
        <w:t xml:space="preserve">iermee dat de volgende gezinssamenstelling op heden correct is: </w:t>
      </w:r>
    </w:p>
    <w:p w14:paraId="5E7A73A6" w14:textId="77777777" w:rsidR="00E92387" w:rsidRPr="000C77BD" w:rsidRDefault="00E92387" w:rsidP="00D10D33"/>
    <w:p w14:paraId="5721EB02" w14:textId="5814C956" w:rsidR="00E92387" w:rsidRPr="000C77BD" w:rsidRDefault="00E92387" w:rsidP="00E923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1978"/>
      </w:tblGrid>
      <w:tr w:rsidR="00543C09" w14:paraId="5653292B" w14:textId="77777777" w:rsidTr="00543C09">
        <w:tc>
          <w:tcPr>
            <w:tcW w:w="6799" w:type="dxa"/>
          </w:tcPr>
          <w:p w14:paraId="3F78D6EB" w14:textId="77777777" w:rsidR="00543C09" w:rsidRDefault="00543C09" w:rsidP="00E92387">
            <w:pPr>
              <w:rPr>
                <w:b/>
                <w:bCs/>
              </w:rPr>
            </w:pPr>
            <w:r w:rsidRPr="00755983">
              <w:rPr>
                <w:b/>
                <w:bCs/>
              </w:rPr>
              <w:t>Naam</w:t>
            </w:r>
          </w:p>
          <w:p w14:paraId="72996EB9" w14:textId="307CD15E" w:rsidR="00B433FB" w:rsidRPr="00755983" w:rsidRDefault="00B433FB" w:rsidP="00E92387">
            <w:pPr>
              <w:rPr>
                <w:b/>
                <w:bCs/>
              </w:rPr>
            </w:pPr>
          </w:p>
        </w:tc>
        <w:tc>
          <w:tcPr>
            <w:tcW w:w="1978" w:type="dxa"/>
          </w:tcPr>
          <w:p w14:paraId="0339AA9E" w14:textId="7FAD27BA" w:rsidR="00543C09" w:rsidRPr="00755983" w:rsidRDefault="00543C09" w:rsidP="00E92387">
            <w:pPr>
              <w:rPr>
                <w:b/>
                <w:bCs/>
              </w:rPr>
            </w:pPr>
            <w:r w:rsidRPr="00755983">
              <w:rPr>
                <w:b/>
                <w:bCs/>
              </w:rPr>
              <w:t>Geboortedatum</w:t>
            </w:r>
          </w:p>
        </w:tc>
      </w:tr>
      <w:tr w:rsidR="00543C09" w14:paraId="5028B34E" w14:textId="77777777" w:rsidTr="00543C09">
        <w:tc>
          <w:tcPr>
            <w:tcW w:w="6799" w:type="dxa"/>
          </w:tcPr>
          <w:p w14:paraId="0C02EC7E" w14:textId="10B3E0A4" w:rsidR="00543C09" w:rsidRDefault="0057660A" w:rsidP="00E92387">
            <w:r>
              <w:t xml:space="preserve"> </w:t>
            </w:r>
            <w:r w:rsidR="00DA35B2">
              <w:fldChar w:fldCharType="begin"/>
            </w:r>
            <w:r w:rsidR="00DA35B2">
              <w:instrText xml:space="preserve"> MERGEFIELD first_name \* MERGEFORMAT </w:instrText>
            </w:r>
            <w:r w:rsidR="00DA35B2">
              <w:fldChar w:fldCharType="separate"/>
            </w:r>
            <w:r w:rsidR="00543C09" w:rsidRPr="00F37ABF">
              <w:t>«first_name»</w:t>
            </w:r>
            <w:r w:rsidR="00DA35B2">
              <w:fldChar w:fldCharType="end"/>
            </w:r>
            <w:r w:rsidR="00543C09" w:rsidRPr="00F37ABF">
              <w:t xml:space="preserve"> </w:t>
            </w:r>
            <w:r w:rsidR="00DA35B2">
              <w:fldChar w:fldCharType="begin"/>
            </w:r>
            <w:r w:rsidR="00DA35B2">
              <w:instrText xml:space="preserve"> MERGEFIELD last_name \* MERGEFORMAT </w:instrText>
            </w:r>
            <w:r w:rsidR="00DA35B2">
              <w:fldChar w:fldCharType="separate"/>
            </w:r>
            <w:r w:rsidR="00543C09" w:rsidRPr="00F37ABF">
              <w:t>«last_name»</w:t>
            </w:r>
            <w:r w:rsidR="00DA35B2">
              <w:fldChar w:fldCharType="end"/>
            </w:r>
          </w:p>
          <w:p w14:paraId="4F5F322F" w14:textId="548EF968" w:rsidR="00755983" w:rsidRDefault="00755983" w:rsidP="00E92387"/>
        </w:tc>
        <w:tc>
          <w:tcPr>
            <w:tcW w:w="1978" w:type="dxa"/>
          </w:tcPr>
          <w:p w14:paraId="12152492" w14:textId="5FBDA687" w:rsidR="00543C09" w:rsidRDefault="0057660A" w:rsidP="00E92387">
            <w:r>
              <w:t xml:space="preserve"> </w:t>
            </w:r>
            <w:fldSimple w:instr=" MERGEFIELD  birthdate  \* MERGEFORMAT ">
              <w:r w:rsidR="00A314D9">
                <w:rPr>
                  <w:noProof/>
                </w:rPr>
                <w:t>«birthdate»</w:t>
              </w:r>
            </w:fldSimple>
          </w:p>
        </w:tc>
      </w:tr>
      <w:tr w:rsidR="00543C09" w14:paraId="1A58C361" w14:textId="77777777" w:rsidTr="00543C09">
        <w:tc>
          <w:tcPr>
            <w:tcW w:w="6799" w:type="dxa"/>
          </w:tcPr>
          <w:p w14:paraId="4F65DF3C" w14:textId="77777777" w:rsidR="00543C09" w:rsidRDefault="00543C09" w:rsidP="00E92387"/>
          <w:p w14:paraId="44738F01" w14:textId="13ECDFD3" w:rsidR="00755983" w:rsidRDefault="00553F5E" w:rsidP="00E92387">
            <w:r>
              <w:t>………………………………………………………………………………..</w:t>
            </w:r>
          </w:p>
        </w:tc>
        <w:tc>
          <w:tcPr>
            <w:tcW w:w="1978" w:type="dxa"/>
          </w:tcPr>
          <w:p w14:paraId="7576FED6" w14:textId="77777777" w:rsidR="00543C09" w:rsidRDefault="00543C09" w:rsidP="00E92387"/>
          <w:p w14:paraId="2041E0C6" w14:textId="23D28445" w:rsidR="00553F5E" w:rsidRDefault="00553F5E" w:rsidP="00E92387">
            <w:r>
              <w:t>…../…./…….</w:t>
            </w:r>
          </w:p>
        </w:tc>
      </w:tr>
      <w:tr w:rsidR="00553F5E" w14:paraId="00F6D362" w14:textId="77777777" w:rsidTr="00543C09">
        <w:tc>
          <w:tcPr>
            <w:tcW w:w="6799" w:type="dxa"/>
          </w:tcPr>
          <w:p w14:paraId="2CA079D4" w14:textId="77777777" w:rsidR="00553F5E" w:rsidRDefault="00553F5E" w:rsidP="00553F5E"/>
          <w:p w14:paraId="5A4C2399" w14:textId="236E895E" w:rsidR="00553F5E" w:rsidRDefault="00553F5E" w:rsidP="00553F5E">
            <w:r>
              <w:t>………………………………………………………………………………..</w:t>
            </w:r>
          </w:p>
        </w:tc>
        <w:tc>
          <w:tcPr>
            <w:tcW w:w="1978" w:type="dxa"/>
          </w:tcPr>
          <w:p w14:paraId="62989C56" w14:textId="77777777" w:rsidR="00553F5E" w:rsidRDefault="00553F5E" w:rsidP="00553F5E"/>
          <w:p w14:paraId="35FE89BC" w14:textId="13B26A22" w:rsidR="00553F5E" w:rsidRDefault="00553F5E" w:rsidP="00553F5E">
            <w:r>
              <w:t>…../…./…….</w:t>
            </w:r>
          </w:p>
        </w:tc>
      </w:tr>
      <w:tr w:rsidR="00553F5E" w14:paraId="26560D17" w14:textId="77777777" w:rsidTr="00543C09">
        <w:tc>
          <w:tcPr>
            <w:tcW w:w="6799" w:type="dxa"/>
          </w:tcPr>
          <w:p w14:paraId="32009C64" w14:textId="77777777" w:rsidR="00553F5E" w:rsidRDefault="00553F5E" w:rsidP="00553F5E"/>
          <w:p w14:paraId="1818012A" w14:textId="5C7C78CD" w:rsidR="00553F5E" w:rsidRDefault="00553F5E" w:rsidP="00553F5E">
            <w:r>
              <w:t>………………………………………………………………………………..</w:t>
            </w:r>
          </w:p>
        </w:tc>
        <w:tc>
          <w:tcPr>
            <w:tcW w:w="1978" w:type="dxa"/>
          </w:tcPr>
          <w:p w14:paraId="2E332D76" w14:textId="77777777" w:rsidR="00553F5E" w:rsidRDefault="00553F5E" w:rsidP="00553F5E"/>
          <w:p w14:paraId="6BF16253" w14:textId="7C63CB4D" w:rsidR="00553F5E" w:rsidRDefault="00553F5E" w:rsidP="00553F5E">
            <w:r>
              <w:t>…../…./…….</w:t>
            </w:r>
          </w:p>
        </w:tc>
      </w:tr>
      <w:tr w:rsidR="00553F5E" w14:paraId="0A782BBA" w14:textId="77777777" w:rsidTr="00543C09">
        <w:tc>
          <w:tcPr>
            <w:tcW w:w="6799" w:type="dxa"/>
          </w:tcPr>
          <w:p w14:paraId="48F06123" w14:textId="77777777" w:rsidR="00553F5E" w:rsidRDefault="00553F5E" w:rsidP="00553F5E"/>
          <w:p w14:paraId="4E41020C" w14:textId="48CB5434" w:rsidR="00553F5E" w:rsidRDefault="00553F5E" w:rsidP="00553F5E">
            <w:r>
              <w:t>………………………………………………………………………………..</w:t>
            </w:r>
          </w:p>
        </w:tc>
        <w:tc>
          <w:tcPr>
            <w:tcW w:w="1978" w:type="dxa"/>
          </w:tcPr>
          <w:p w14:paraId="3B6A3C96" w14:textId="77777777" w:rsidR="00553F5E" w:rsidRDefault="00553F5E" w:rsidP="00553F5E"/>
          <w:p w14:paraId="2EF86645" w14:textId="75A31D55" w:rsidR="00553F5E" w:rsidRDefault="00553F5E" w:rsidP="00553F5E">
            <w:r>
              <w:t>…../…./…….</w:t>
            </w:r>
          </w:p>
        </w:tc>
      </w:tr>
      <w:tr w:rsidR="00553F5E" w14:paraId="204DA9BD" w14:textId="77777777" w:rsidTr="00543C09">
        <w:tc>
          <w:tcPr>
            <w:tcW w:w="6799" w:type="dxa"/>
          </w:tcPr>
          <w:p w14:paraId="584CF674" w14:textId="77777777" w:rsidR="00553F5E" w:rsidRDefault="00553F5E" w:rsidP="00553F5E"/>
          <w:p w14:paraId="68938239" w14:textId="1B97B7E1" w:rsidR="00553F5E" w:rsidRDefault="00553F5E" w:rsidP="00553F5E">
            <w:r>
              <w:t>………………………………………………………………………………..</w:t>
            </w:r>
          </w:p>
        </w:tc>
        <w:tc>
          <w:tcPr>
            <w:tcW w:w="1978" w:type="dxa"/>
          </w:tcPr>
          <w:p w14:paraId="2675F042" w14:textId="77777777" w:rsidR="00553F5E" w:rsidRDefault="00553F5E" w:rsidP="00553F5E"/>
          <w:p w14:paraId="7DF7A3A3" w14:textId="158ECC53" w:rsidR="00553F5E" w:rsidRDefault="00553F5E" w:rsidP="00553F5E">
            <w:r>
              <w:t>…../…./…….</w:t>
            </w:r>
          </w:p>
        </w:tc>
      </w:tr>
    </w:tbl>
    <w:p w14:paraId="4B41A350" w14:textId="77777777" w:rsidR="00E92387" w:rsidRPr="000C77BD" w:rsidRDefault="00E92387" w:rsidP="00E92387"/>
    <w:p w14:paraId="30230A02" w14:textId="77777777" w:rsidR="00E92387" w:rsidRPr="000C77BD" w:rsidRDefault="00E92387" w:rsidP="00E92387"/>
    <w:p w14:paraId="4B43AF50" w14:textId="77777777" w:rsidR="00E92387" w:rsidRPr="000C77BD" w:rsidRDefault="00DD734A" w:rsidP="00E92387">
      <w:r w:rsidRPr="000C77BD">
        <w:t>Opgemaakt te</w:t>
      </w:r>
    </w:p>
    <w:p w14:paraId="7EA97FED" w14:textId="77777777" w:rsidR="00E92387" w:rsidRPr="000C77BD" w:rsidRDefault="00E92387" w:rsidP="00E92387"/>
    <w:p w14:paraId="3EFD1423" w14:textId="77777777" w:rsidR="00B40D74" w:rsidRPr="00EA1E09" w:rsidRDefault="00D704F0" w:rsidP="00B40D74">
      <w:pPr>
        <w:rPr>
          <w:rFonts w:asciiTheme="majorHAnsi" w:eastAsia="Times New Roman" w:hAnsiTheme="majorHAnsi" w:cstheme="majorHAnsi"/>
          <w:lang w:val="nl-NL" w:eastAsia="nl-NL"/>
        </w:rPr>
      </w:pPr>
      <w:fldSimple w:instr=" MERGEFIELD city \* MERGEFORMAT ">
        <w:r w:rsidR="00F65661" w:rsidRPr="00990660">
          <w:t>«city»</w:t>
        </w:r>
      </w:fldSimple>
      <w:r w:rsidR="000E325C">
        <w:t xml:space="preserve"> </w:t>
      </w:r>
      <w:r w:rsidR="00B40D74">
        <w:t xml:space="preserve"> </w:t>
      </w:r>
      <w:fldSimple w:instr=" MERGEFIELD  &quot;datum huisbezoek&quot;  \* MERGEFORMAT ">
        <w:r w:rsidR="00B40D74" w:rsidRPr="00B40D74">
          <w:t>«datum huisbezoek»</w:t>
        </w:r>
      </w:fldSimple>
    </w:p>
    <w:p w14:paraId="073EDA1B" w14:textId="77777777" w:rsidR="00E92387" w:rsidRPr="000C77BD" w:rsidRDefault="00E92387" w:rsidP="00E92387"/>
    <w:p w14:paraId="1141E0BA" w14:textId="77777777" w:rsidR="00E92387" w:rsidRPr="000C77BD" w:rsidRDefault="00E92387" w:rsidP="00E92387"/>
    <w:p w14:paraId="27570BC6" w14:textId="01B18B2E" w:rsidR="00E92387" w:rsidRPr="000C77BD" w:rsidRDefault="00DD734A" w:rsidP="00E92387">
      <w:r w:rsidRPr="000C77BD">
        <w:t xml:space="preserve">Naam </w:t>
      </w:r>
      <w:r w:rsidR="00FA3885" w:rsidRPr="000C77BD">
        <w:t>c</w:t>
      </w:r>
      <w:r w:rsidRPr="000C77BD">
        <w:t>liënt:</w:t>
      </w:r>
    </w:p>
    <w:p w14:paraId="516B7A5A" w14:textId="3750C449" w:rsidR="00E92387" w:rsidRPr="00264F79" w:rsidRDefault="00F65661" w:rsidP="00E92387">
      <w:r w:rsidRPr="00F37ABF">
        <w:fldChar w:fldCharType="begin"/>
      </w:r>
      <w:r w:rsidRPr="00264F79">
        <w:instrText xml:space="preserve"> MERGEFIELD first_name \* MERGEFORMAT </w:instrText>
      </w:r>
      <w:r w:rsidRPr="00F37ABF">
        <w:fldChar w:fldCharType="separate"/>
      </w:r>
      <w:r w:rsidRPr="00264F79">
        <w:t>«first_name»</w:t>
      </w:r>
      <w:r w:rsidRPr="00F37ABF">
        <w:fldChar w:fldCharType="end"/>
      </w:r>
      <w:r w:rsidRPr="00264F79">
        <w:t xml:space="preserve"> </w:t>
      </w:r>
      <w:r w:rsidRPr="00F37ABF">
        <w:fldChar w:fldCharType="begin"/>
      </w:r>
      <w:r w:rsidRPr="00264F79">
        <w:instrText xml:space="preserve"> MERGEFIELD last_name \* MERGEFORMAT </w:instrText>
      </w:r>
      <w:r w:rsidRPr="00F37ABF">
        <w:fldChar w:fldCharType="separate"/>
      </w:r>
      <w:r w:rsidRPr="00264F79">
        <w:t>«last_name»</w:t>
      </w:r>
      <w:r w:rsidRPr="00F37ABF">
        <w:fldChar w:fldCharType="end"/>
      </w:r>
    </w:p>
    <w:p w14:paraId="2341BD37" w14:textId="77777777" w:rsidR="00E92387" w:rsidRPr="00264F79" w:rsidRDefault="00E92387" w:rsidP="00E92387"/>
    <w:p w14:paraId="2C04BDC0" w14:textId="2050FCB2" w:rsidR="00E92387" w:rsidRDefault="00DD734A" w:rsidP="00E92387">
      <w:pPr>
        <w:rPr>
          <w:lang w:val="en-US"/>
        </w:rPr>
      </w:pPr>
      <w:proofErr w:type="spellStart"/>
      <w:r>
        <w:rPr>
          <w:lang w:val="en-US"/>
        </w:rPr>
        <w:t>Handtekening</w:t>
      </w:r>
      <w:proofErr w:type="spellEnd"/>
      <w:r>
        <w:rPr>
          <w:lang w:val="en-US"/>
        </w:rPr>
        <w:t xml:space="preserve"> client</w:t>
      </w:r>
      <w:r w:rsidR="00FA3885">
        <w:rPr>
          <w:lang w:val="en-US"/>
        </w:rPr>
        <w:t>:</w:t>
      </w:r>
    </w:p>
    <w:p w14:paraId="4CF02F43" w14:textId="77777777" w:rsidR="00E92387" w:rsidRDefault="00E92387" w:rsidP="00E92387">
      <w:pPr>
        <w:rPr>
          <w:lang w:val="en-US"/>
        </w:rPr>
      </w:pPr>
    </w:p>
    <w:p w14:paraId="3552063E" w14:textId="77777777" w:rsidR="00E92387" w:rsidRDefault="00E92387" w:rsidP="00E92387">
      <w:pPr>
        <w:rPr>
          <w:lang w:val="en-US"/>
        </w:rPr>
      </w:pPr>
    </w:p>
    <w:p w14:paraId="26C63764" w14:textId="77777777" w:rsidR="00E92387" w:rsidRPr="00E92387" w:rsidRDefault="00E92387" w:rsidP="00E92387">
      <w:pPr>
        <w:rPr>
          <w:lang w:val="en-US"/>
        </w:rPr>
      </w:pPr>
    </w:p>
    <w:sectPr w:rsidR="00E92387" w:rsidRPr="00E92387" w:rsidSect="00811BE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021" w:right="1418" w:bottom="1418" w:left="1701" w:header="567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B9E63" w14:textId="77777777" w:rsidR="00DA35B2" w:rsidRDefault="00DA35B2">
      <w:r>
        <w:separator/>
      </w:r>
    </w:p>
  </w:endnote>
  <w:endnote w:type="continuationSeparator" w:id="0">
    <w:p w14:paraId="056BE4C4" w14:textId="77777777" w:rsidR="00DA35B2" w:rsidRDefault="00DA3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8D31E" w14:textId="77777777" w:rsidR="00811BEA" w:rsidRDefault="00811B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D2161" w14:textId="6D0FB8B6" w:rsidR="00283FBA" w:rsidRPr="000A2321" w:rsidRDefault="00DD734A" w:rsidP="000A2321">
    <w:pPr>
      <w:pStyle w:val="Footer"/>
      <w:rPr>
        <w:sz w:val="16"/>
        <w:szCs w:val="16"/>
      </w:rPr>
    </w:pPr>
    <w:r>
      <w:rPr>
        <w:sz w:val="16"/>
        <w:szCs w:val="16"/>
      </w:rPr>
      <w:t xml:space="preserve">Versie </w:t>
    </w:r>
    <w:r w:rsidR="0049568B">
      <w:rPr>
        <w:sz w:val="16"/>
        <w:szCs w:val="16"/>
      </w:rPr>
      <w:t>13/04/2023</w:t>
    </w:r>
    <w:r w:rsidRPr="000A2321">
      <w:rPr>
        <w:sz w:val="16"/>
        <w:szCs w:val="16"/>
      </w:rPr>
      <w:tab/>
    </w:r>
    <w:r w:rsidRPr="000A2321">
      <w:rPr>
        <w:color w:val="00ABBE"/>
        <w:spacing w:val="60"/>
        <w:sz w:val="16"/>
        <w:szCs w:val="16"/>
      </w:rPr>
      <w:tab/>
    </w:r>
    <w:r w:rsidR="004938C4" w:rsidRPr="000A2321">
      <w:rPr>
        <w:color w:val="00ABBE"/>
        <w:spacing w:val="60"/>
        <w:sz w:val="16"/>
        <w:szCs w:val="16"/>
      </w:rPr>
      <w:t>Pag.</w:t>
    </w:r>
    <w:r w:rsidR="004938C4" w:rsidRPr="000A2321">
      <w:rPr>
        <w:sz w:val="16"/>
        <w:szCs w:val="16"/>
      </w:rPr>
      <w:t xml:space="preserve"> </w:t>
    </w:r>
    <w:sdt>
      <w:sdtPr>
        <w:rPr>
          <w:sz w:val="16"/>
          <w:szCs w:val="16"/>
        </w:rPr>
        <w:id w:val="7409853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0A2321">
          <w:rPr>
            <w:sz w:val="16"/>
            <w:szCs w:val="16"/>
          </w:rPr>
          <w:fldChar w:fldCharType="begin"/>
        </w:r>
        <w:r w:rsidRPr="000A2321">
          <w:rPr>
            <w:sz w:val="16"/>
            <w:szCs w:val="16"/>
          </w:rPr>
          <w:instrText xml:space="preserve"> PAGE   \* MERGEFORMAT </w:instrText>
        </w:r>
        <w:r w:rsidRPr="000A2321">
          <w:rPr>
            <w:sz w:val="16"/>
            <w:szCs w:val="16"/>
          </w:rPr>
          <w:fldChar w:fldCharType="separate"/>
        </w:r>
        <w:r w:rsidR="00FD0346">
          <w:rPr>
            <w:noProof/>
            <w:sz w:val="16"/>
            <w:szCs w:val="16"/>
          </w:rPr>
          <w:t>1</w:t>
        </w:r>
        <w:r w:rsidRPr="000A2321">
          <w:rPr>
            <w:noProof/>
            <w:sz w:val="16"/>
            <w:szCs w:val="16"/>
          </w:rPr>
          <w:fldChar w:fldCharType="end"/>
        </w:r>
        <w:r w:rsidRPr="000A2321">
          <w:rPr>
            <w:sz w:val="16"/>
            <w:szCs w:val="16"/>
          </w:rPr>
          <w:t xml:space="preserve"> |</w:t>
        </w:r>
        <w:r w:rsidR="000901BE" w:rsidRPr="000A2321">
          <w:rPr>
            <w:sz w:val="16"/>
            <w:szCs w:val="16"/>
          </w:rPr>
          <w:t xml:space="preserve"> </w:t>
        </w:r>
        <w:r w:rsidR="00FA346F" w:rsidRPr="000A2321">
          <w:rPr>
            <w:b/>
            <w:noProof/>
            <w:sz w:val="16"/>
            <w:szCs w:val="16"/>
          </w:rPr>
          <w:fldChar w:fldCharType="begin"/>
        </w:r>
        <w:r w:rsidR="00FA346F" w:rsidRPr="000A2321">
          <w:rPr>
            <w:b/>
            <w:noProof/>
            <w:sz w:val="16"/>
            <w:szCs w:val="16"/>
          </w:rPr>
          <w:instrText xml:space="preserve"> </w:instrText>
        </w:r>
        <w:r w:rsidR="004607FB">
          <w:rPr>
            <w:b/>
            <w:noProof/>
            <w:sz w:val="16"/>
            <w:szCs w:val="16"/>
          </w:rPr>
          <w:instrText>SECTION</w:instrText>
        </w:r>
        <w:r w:rsidR="00FA346F" w:rsidRPr="000A2321">
          <w:rPr>
            <w:b/>
            <w:noProof/>
            <w:sz w:val="16"/>
            <w:szCs w:val="16"/>
          </w:rPr>
          <w:instrText xml:space="preserve">PAGES  \* Arabic  \* MERGEFORMAT </w:instrText>
        </w:r>
        <w:r w:rsidR="00FA346F" w:rsidRPr="000A2321">
          <w:rPr>
            <w:b/>
            <w:noProof/>
            <w:sz w:val="16"/>
            <w:szCs w:val="16"/>
          </w:rPr>
          <w:fldChar w:fldCharType="separate"/>
        </w:r>
        <w:r w:rsidR="004607FB">
          <w:rPr>
            <w:b/>
            <w:noProof/>
            <w:sz w:val="16"/>
            <w:szCs w:val="16"/>
          </w:rPr>
          <w:t>1</w:t>
        </w:r>
        <w:r w:rsidR="00FA346F" w:rsidRPr="000A2321">
          <w:rPr>
            <w:b/>
            <w:noProof/>
            <w:sz w:val="16"/>
            <w:szCs w:val="16"/>
          </w:rPr>
          <w:fldChar w:fldCharType="end"/>
        </w:r>
        <w:r w:rsidRPr="000A2321">
          <w:rPr>
            <w:sz w:val="16"/>
            <w:szCs w:val="16"/>
          </w:rPr>
          <w:t xml:space="preserve"> </w:t>
        </w:r>
        <w:r w:rsidR="000901BE" w:rsidRPr="000A2321">
          <w:rPr>
            <w:sz w:val="16"/>
            <w:szCs w:val="16"/>
          </w:rPr>
          <w:t xml:space="preserve"> 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174F8" w14:textId="77777777" w:rsidR="00811BEA" w:rsidRDefault="00811B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9E165" w14:textId="77777777" w:rsidR="00DA35B2" w:rsidRDefault="00DA35B2">
      <w:r>
        <w:separator/>
      </w:r>
    </w:p>
  </w:footnote>
  <w:footnote w:type="continuationSeparator" w:id="0">
    <w:p w14:paraId="0CDDE350" w14:textId="77777777" w:rsidR="00DA35B2" w:rsidRDefault="00DA35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E8EEF" w14:textId="77777777" w:rsidR="00811BEA" w:rsidRDefault="00811B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DFD77" w14:textId="77777777" w:rsidR="004E0431" w:rsidRDefault="00DD734A" w:rsidP="00D10D33">
    <w:pPr>
      <w:pStyle w:val="Header"/>
      <w:tabs>
        <w:tab w:val="clear" w:pos="4536"/>
        <w:tab w:val="clear" w:pos="9072"/>
        <w:tab w:val="left" w:pos="1815"/>
      </w:tabs>
      <w:jc w:val="center"/>
    </w:pPr>
    <w:r>
      <w:rPr>
        <w:noProof/>
      </w:rPr>
      <w:drawing>
        <wp:inline distT="0" distB="0" distL="0" distR="0" wp14:anchorId="470354BE" wp14:editId="65D6C900">
          <wp:extent cx="1234440" cy="1075061"/>
          <wp:effectExtent l="0" t="0" r="3810" b="0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4675" cy="10926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65138" w14:textId="77777777" w:rsidR="00811BEA" w:rsidRDefault="00811B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6CE6"/>
    <w:multiLevelType w:val="hybridMultilevel"/>
    <w:tmpl w:val="06BC988A"/>
    <w:lvl w:ilvl="0" w:tplc="BDF6F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5A90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B881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C0C5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2E9E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C8C3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656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7EB9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9E16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F2FC2"/>
    <w:multiLevelType w:val="hybridMultilevel"/>
    <w:tmpl w:val="C47A2A4E"/>
    <w:lvl w:ilvl="0" w:tplc="54AEF0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54612CA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2" w:tplc="0DCA57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65D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7039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A2CB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C066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4C92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806D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A07A4"/>
    <w:multiLevelType w:val="hybridMultilevel"/>
    <w:tmpl w:val="F078E244"/>
    <w:lvl w:ilvl="0" w:tplc="72AE0E56">
      <w:start w:val="1"/>
      <w:numFmt w:val="decimal"/>
      <w:lvlText w:val="%1."/>
      <w:lvlJc w:val="left"/>
      <w:pPr>
        <w:ind w:left="720" w:hanging="360"/>
      </w:pPr>
    </w:lvl>
    <w:lvl w:ilvl="1" w:tplc="4F840C8C">
      <w:start w:val="1"/>
      <w:numFmt w:val="lowerLetter"/>
      <w:lvlText w:val="%2."/>
      <w:lvlJc w:val="left"/>
      <w:pPr>
        <w:ind w:left="1440" w:hanging="360"/>
      </w:pPr>
    </w:lvl>
    <w:lvl w:ilvl="2" w:tplc="D27458A4">
      <w:start w:val="1"/>
      <w:numFmt w:val="lowerRoman"/>
      <w:lvlText w:val="%3."/>
      <w:lvlJc w:val="right"/>
      <w:pPr>
        <w:ind w:left="2160" w:hanging="180"/>
      </w:pPr>
    </w:lvl>
    <w:lvl w:ilvl="3" w:tplc="0C2C6B86">
      <w:start w:val="1"/>
      <w:numFmt w:val="decimal"/>
      <w:lvlText w:val="%4."/>
      <w:lvlJc w:val="left"/>
      <w:pPr>
        <w:ind w:left="2880" w:hanging="360"/>
      </w:pPr>
    </w:lvl>
    <w:lvl w:ilvl="4" w:tplc="8BA0DD40" w:tentative="1">
      <w:start w:val="1"/>
      <w:numFmt w:val="lowerLetter"/>
      <w:lvlText w:val="%5."/>
      <w:lvlJc w:val="left"/>
      <w:pPr>
        <w:ind w:left="3600" w:hanging="360"/>
      </w:pPr>
    </w:lvl>
    <w:lvl w:ilvl="5" w:tplc="86840274" w:tentative="1">
      <w:start w:val="1"/>
      <w:numFmt w:val="lowerRoman"/>
      <w:lvlText w:val="%6."/>
      <w:lvlJc w:val="right"/>
      <w:pPr>
        <w:ind w:left="4320" w:hanging="180"/>
      </w:pPr>
    </w:lvl>
    <w:lvl w:ilvl="6" w:tplc="7CCC3D90" w:tentative="1">
      <w:start w:val="1"/>
      <w:numFmt w:val="decimal"/>
      <w:lvlText w:val="%7."/>
      <w:lvlJc w:val="left"/>
      <w:pPr>
        <w:ind w:left="5040" w:hanging="360"/>
      </w:pPr>
    </w:lvl>
    <w:lvl w:ilvl="7" w:tplc="36442030" w:tentative="1">
      <w:start w:val="1"/>
      <w:numFmt w:val="lowerLetter"/>
      <w:lvlText w:val="%8."/>
      <w:lvlJc w:val="left"/>
      <w:pPr>
        <w:ind w:left="5760" w:hanging="360"/>
      </w:pPr>
    </w:lvl>
    <w:lvl w:ilvl="8" w:tplc="269A4B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366D7"/>
    <w:multiLevelType w:val="hybridMultilevel"/>
    <w:tmpl w:val="24AC36DA"/>
    <w:lvl w:ilvl="0" w:tplc="6744105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E9EB06E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2" w:tplc="FA7C33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B6D6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0C24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A292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F88B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443F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9E48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30199"/>
    <w:multiLevelType w:val="hybridMultilevel"/>
    <w:tmpl w:val="18DADE94"/>
    <w:lvl w:ilvl="0" w:tplc="A29CD3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BE2FF6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FB47A0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D20827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39CB22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45A0E7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BF85E0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EE6DA3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D98D70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822A55"/>
    <w:multiLevelType w:val="hybridMultilevel"/>
    <w:tmpl w:val="884EC06E"/>
    <w:lvl w:ilvl="0" w:tplc="2AEAB0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645596">
      <w:start w:val="1"/>
      <w:numFmt w:val="bullet"/>
      <w:lvlText w:val=""/>
      <w:lvlJc w:val="left"/>
      <w:pPr>
        <w:ind w:left="1785" w:hanging="705"/>
      </w:pPr>
      <w:rPr>
        <w:rFonts w:ascii="Wingdings" w:hAnsi="Wingdings" w:hint="default"/>
      </w:rPr>
    </w:lvl>
    <w:lvl w:ilvl="2" w:tplc="C36C8B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2654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2E1C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F837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EC2F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BC3E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649C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451ED"/>
    <w:multiLevelType w:val="hybridMultilevel"/>
    <w:tmpl w:val="894EF686"/>
    <w:lvl w:ilvl="0" w:tplc="001EE9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6262818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2" w:tplc="77546E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E6A0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027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9CBA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3AA6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7E78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B896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906F6"/>
    <w:multiLevelType w:val="hybridMultilevel"/>
    <w:tmpl w:val="77E65636"/>
    <w:lvl w:ilvl="0" w:tplc="ABA2D330">
      <w:start w:val="1"/>
      <w:numFmt w:val="decimal"/>
      <w:lvlText w:val="%1."/>
      <w:lvlJc w:val="left"/>
      <w:pPr>
        <w:ind w:left="720" w:hanging="360"/>
      </w:pPr>
    </w:lvl>
    <w:lvl w:ilvl="1" w:tplc="554216B4" w:tentative="1">
      <w:start w:val="1"/>
      <w:numFmt w:val="lowerLetter"/>
      <w:lvlText w:val="%2."/>
      <w:lvlJc w:val="left"/>
      <w:pPr>
        <w:ind w:left="1440" w:hanging="360"/>
      </w:pPr>
    </w:lvl>
    <w:lvl w:ilvl="2" w:tplc="564AAD8E" w:tentative="1">
      <w:start w:val="1"/>
      <w:numFmt w:val="lowerRoman"/>
      <w:lvlText w:val="%3."/>
      <w:lvlJc w:val="right"/>
      <w:pPr>
        <w:ind w:left="2160" w:hanging="180"/>
      </w:pPr>
    </w:lvl>
    <w:lvl w:ilvl="3" w:tplc="8B6EA5D2" w:tentative="1">
      <w:start w:val="1"/>
      <w:numFmt w:val="decimal"/>
      <w:lvlText w:val="%4."/>
      <w:lvlJc w:val="left"/>
      <w:pPr>
        <w:ind w:left="2880" w:hanging="360"/>
      </w:pPr>
    </w:lvl>
    <w:lvl w:ilvl="4" w:tplc="15AE0364" w:tentative="1">
      <w:start w:val="1"/>
      <w:numFmt w:val="lowerLetter"/>
      <w:lvlText w:val="%5."/>
      <w:lvlJc w:val="left"/>
      <w:pPr>
        <w:ind w:left="3600" w:hanging="360"/>
      </w:pPr>
    </w:lvl>
    <w:lvl w:ilvl="5" w:tplc="5CE2C1CE" w:tentative="1">
      <w:start w:val="1"/>
      <w:numFmt w:val="lowerRoman"/>
      <w:lvlText w:val="%6."/>
      <w:lvlJc w:val="right"/>
      <w:pPr>
        <w:ind w:left="4320" w:hanging="180"/>
      </w:pPr>
    </w:lvl>
    <w:lvl w:ilvl="6" w:tplc="B12EDD62" w:tentative="1">
      <w:start w:val="1"/>
      <w:numFmt w:val="decimal"/>
      <w:lvlText w:val="%7."/>
      <w:lvlJc w:val="left"/>
      <w:pPr>
        <w:ind w:left="5040" w:hanging="360"/>
      </w:pPr>
    </w:lvl>
    <w:lvl w:ilvl="7" w:tplc="92FE7EA6" w:tentative="1">
      <w:start w:val="1"/>
      <w:numFmt w:val="lowerLetter"/>
      <w:lvlText w:val="%8."/>
      <w:lvlJc w:val="left"/>
      <w:pPr>
        <w:ind w:left="5760" w:hanging="360"/>
      </w:pPr>
    </w:lvl>
    <w:lvl w:ilvl="8" w:tplc="43963EF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872CB"/>
    <w:multiLevelType w:val="hybridMultilevel"/>
    <w:tmpl w:val="3962CCC8"/>
    <w:lvl w:ilvl="0" w:tplc="95F42F7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13E6D00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2" w:tplc="26281B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C3B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C4D5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C2CB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CA4F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A867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20FD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A5B22"/>
    <w:multiLevelType w:val="hybridMultilevel"/>
    <w:tmpl w:val="1E1C83C2"/>
    <w:lvl w:ilvl="0" w:tplc="7F2EA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D46C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A05C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50BC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3489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EA75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608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EE1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FAB9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8A04DD"/>
    <w:multiLevelType w:val="hybridMultilevel"/>
    <w:tmpl w:val="87BCC310"/>
    <w:lvl w:ilvl="0" w:tplc="F35A58B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78A85F6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2" w:tplc="917254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1C15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78E8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B62F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A23F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52F7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6661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0D226F"/>
    <w:multiLevelType w:val="hybridMultilevel"/>
    <w:tmpl w:val="1EE0D9B2"/>
    <w:lvl w:ilvl="0" w:tplc="CA7A31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460F76A">
      <w:numFmt w:val="bullet"/>
      <w:lvlText w:val="-"/>
      <w:lvlJc w:val="left"/>
      <w:pPr>
        <w:ind w:left="1785" w:hanging="705"/>
      </w:pPr>
      <w:rPr>
        <w:rFonts w:ascii="Century Gothic" w:eastAsiaTheme="minorHAnsi" w:hAnsi="Century Gothic" w:cstheme="minorBidi" w:hint="default"/>
      </w:rPr>
    </w:lvl>
    <w:lvl w:ilvl="2" w:tplc="67B296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BC9C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CCE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B4DD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B839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E6D7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66B2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7C3E69"/>
    <w:multiLevelType w:val="hybridMultilevel"/>
    <w:tmpl w:val="1E921310"/>
    <w:lvl w:ilvl="0" w:tplc="04DCE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D010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2828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A465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E8B7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DEDA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F0E7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C685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2632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C7779"/>
    <w:multiLevelType w:val="hybridMultilevel"/>
    <w:tmpl w:val="53B80B68"/>
    <w:lvl w:ilvl="0" w:tplc="012AFF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1D8870E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2" w:tplc="84FADF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96B5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040A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2A29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7A92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5059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8487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A6016"/>
    <w:multiLevelType w:val="hybridMultilevel"/>
    <w:tmpl w:val="C6DC9BB8"/>
    <w:lvl w:ilvl="0" w:tplc="04440B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ABD813A4" w:tentative="1">
      <w:start w:val="1"/>
      <w:numFmt w:val="lowerLetter"/>
      <w:lvlText w:val="%2."/>
      <w:lvlJc w:val="left"/>
      <w:pPr>
        <w:ind w:left="1440" w:hanging="360"/>
      </w:pPr>
    </w:lvl>
    <w:lvl w:ilvl="2" w:tplc="C41034D6" w:tentative="1">
      <w:start w:val="1"/>
      <w:numFmt w:val="lowerRoman"/>
      <w:lvlText w:val="%3."/>
      <w:lvlJc w:val="right"/>
      <w:pPr>
        <w:ind w:left="2160" w:hanging="180"/>
      </w:pPr>
    </w:lvl>
    <w:lvl w:ilvl="3" w:tplc="53FA117C" w:tentative="1">
      <w:start w:val="1"/>
      <w:numFmt w:val="decimal"/>
      <w:lvlText w:val="%4."/>
      <w:lvlJc w:val="left"/>
      <w:pPr>
        <w:ind w:left="2880" w:hanging="360"/>
      </w:pPr>
    </w:lvl>
    <w:lvl w:ilvl="4" w:tplc="3E580DE0" w:tentative="1">
      <w:start w:val="1"/>
      <w:numFmt w:val="lowerLetter"/>
      <w:lvlText w:val="%5."/>
      <w:lvlJc w:val="left"/>
      <w:pPr>
        <w:ind w:left="3600" w:hanging="360"/>
      </w:pPr>
    </w:lvl>
    <w:lvl w:ilvl="5" w:tplc="B310F6C4" w:tentative="1">
      <w:start w:val="1"/>
      <w:numFmt w:val="lowerRoman"/>
      <w:lvlText w:val="%6."/>
      <w:lvlJc w:val="right"/>
      <w:pPr>
        <w:ind w:left="4320" w:hanging="180"/>
      </w:pPr>
    </w:lvl>
    <w:lvl w:ilvl="6" w:tplc="68D2A54C" w:tentative="1">
      <w:start w:val="1"/>
      <w:numFmt w:val="decimal"/>
      <w:lvlText w:val="%7."/>
      <w:lvlJc w:val="left"/>
      <w:pPr>
        <w:ind w:left="5040" w:hanging="360"/>
      </w:pPr>
    </w:lvl>
    <w:lvl w:ilvl="7" w:tplc="FEA0F338" w:tentative="1">
      <w:start w:val="1"/>
      <w:numFmt w:val="lowerLetter"/>
      <w:lvlText w:val="%8."/>
      <w:lvlJc w:val="left"/>
      <w:pPr>
        <w:ind w:left="5760" w:hanging="360"/>
      </w:pPr>
    </w:lvl>
    <w:lvl w:ilvl="8" w:tplc="47C0E2A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9A7E3F"/>
    <w:multiLevelType w:val="hybridMultilevel"/>
    <w:tmpl w:val="08167910"/>
    <w:lvl w:ilvl="0" w:tplc="2D906314">
      <w:start w:val="1"/>
      <w:numFmt w:val="decimal"/>
      <w:lvlText w:val="%1."/>
      <w:lvlJc w:val="left"/>
      <w:pPr>
        <w:ind w:left="720" w:hanging="360"/>
      </w:pPr>
    </w:lvl>
    <w:lvl w:ilvl="1" w:tplc="84A0704C">
      <w:start w:val="1"/>
      <w:numFmt w:val="lowerLetter"/>
      <w:lvlText w:val="%2."/>
      <w:lvlJc w:val="left"/>
      <w:pPr>
        <w:ind w:left="1440" w:hanging="360"/>
      </w:pPr>
    </w:lvl>
    <w:lvl w:ilvl="2" w:tplc="6CCEA204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1C16E07E" w:tentative="1">
      <w:start w:val="1"/>
      <w:numFmt w:val="decimal"/>
      <w:lvlText w:val="%4."/>
      <w:lvlJc w:val="left"/>
      <w:pPr>
        <w:ind w:left="2880" w:hanging="360"/>
      </w:pPr>
    </w:lvl>
    <w:lvl w:ilvl="4" w:tplc="C590B8F4" w:tentative="1">
      <w:start w:val="1"/>
      <w:numFmt w:val="lowerLetter"/>
      <w:lvlText w:val="%5."/>
      <w:lvlJc w:val="left"/>
      <w:pPr>
        <w:ind w:left="3600" w:hanging="360"/>
      </w:pPr>
    </w:lvl>
    <w:lvl w:ilvl="5" w:tplc="186C6CA2" w:tentative="1">
      <w:start w:val="1"/>
      <w:numFmt w:val="lowerRoman"/>
      <w:lvlText w:val="%6."/>
      <w:lvlJc w:val="right"/>
      <w:pPr>
        <w:ind w:left="4320" w:hanging="180"/>
      </w:pPr>
    </w:lvl>
    <w:lvl w:ilvl="6" w:tplc="E536CC90" w:tentative="1">
      <w:start w:val="1"/>
      <w:numFmt w:val="decimal"/>
      <w:lvlText w:val="%7."/>
      <w:lvlJc w:val="left"/>
      <w:pPr>
        <w:ind w:left="5040" w:hanging="360"/>
      </w:pPr>
    </w:lvl>
    <w:lvl w:ilvl="7" w:tplc="31120B48" w:tentative="1">
      <w:start w:val="1"/>
      <w:numFmt w:val="lowerLetter"/>
      <w:lvlText w:val="%8."/>
      <w:lvlJc w:val="left"/>
      <w:pPr>
        <w:ind w:left="5760" w:hanging="360"/>
      </w:pPr>
    </w:lvl>
    <w:lvl w:ilvl="8" w:tplc="2B6055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9B0797"/>
    <w:multiLevelType w:val="hybridMultilevel"/>
    <w:tmpl w:val="0A9A146A"/>
    <w:lvl w:ilvl="0" w:tplc="5F1E9CCE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18A85E06" w:tentative="1">
      <w:start w:val="1"/>
      <w:numFmt w:val="lowerLetter"/>
      <w:lvlText w:val="%2."/>
      <w:lvlJc w:val="left"/>
      <w:pPr>
        <w:ind w:left="1440" w:hanging="360"/>
      </w:pPr>
    </w:lvl>
    <w:lvl w:ilvl="2" w:tplc="8F94C26C" w:tentative="1">
      <w:start w:val="1"/>
      <w:numFmt w:val="lowerRoman"/>
      <w:lvlText w:val="%3."/>
      <w:lvlJc w:val="right"/>
      <w:pPr>
        <w:ind w:left="2160" w:hanging="180"/>
      </w:pPr>
    </w:lvl>
    <w:lvl w:ilvl="3" w:tplc="44A60842" w:tentative="1">
      <w:start w:val="1"/>
      <w:numFmt w:val="decimal"/>
      <w:lvlText w:val="%4."/>
      <w:lvlJc w:val="left"/>
      <w:pPr>
        <w:ind w:left="2880" w:hanging="360"/>
      </w:pPr>
    </w:lvl>
    <w:lvl w:ilvl="4" w:tplc="1FF08268" w:tentative="1">
      <w:start w:val="1"/>
      <w:numFmt w:val="lowerLetter"/>
      <w:lvlText w:val="%5."/>
      <w:lvlJc w:val="left"/>
      <w:pPr>
        <w:ind w:left="3600" w:hanging="360"/>
      </w:pPr>
    </w:lvl>
    <w:lvl w:ilvl="5" w:tplc="58703D90" w:tentative="1">
      <w:start w:val="1"/>
      <w:numFmt w:val="lowerRoman"/>
      <w:lvlText w:val="%6."/>
      <w:lvlJc w:val="right"/>
      <w:pPr>
        <w:ind w:left="4320" w:hanging="180"/>
      </w:pPr>
    </w:lvl>
    <w:lvl w:ilvl="6" w:tplc="31087DBE" w:tentative="1">
      <w:start w:val="1"/>
      <w:numFmt w:val="decimal"/>
      <w:lvlText w:val="%7."/>
      <w:lvlJc w:val="left"/>
      <w:pPr>
        <w:ind w:left="5040" w:hanging="360"/>
      </w:pPr>
    </w:lvl>
    <w:lvl w:ilvl="7" w:tplc="741CC252" w:tentative="1">
      <w:start w:val="1"/>
      <w:numFmt w:val="lowerLetter"/>
      <w:lvlText w:val="%8."/>
      <w:lvlJc w:val="left"/>
      <w:pPr>
        <w:ind w:left="5760" w:hanging="360"/>
      </w:pPr>
    </w:lvl>
    <w:lvl w:ilvl="8" w:tplc="658882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E30925"/>
    <w:multiLevelType w:val="hybridMultilevel"/>
    <w:tmpl w:val="E054B990"/>
    <w:lvl w:ilvl="0" w:tplc="EB00E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24A2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B295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109C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26BE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1A71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5CD7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3A2A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88F3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7354E"/>
    <w:multiLevelType w:val="hybridMultilevel"/>
    <w:tmpl w:val="59DA838A"/>
    <w:lvl w:ilvl="0" w:tplc="7744CA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30C32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14A5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8CDD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B440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06F2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60F8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1A46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DEEB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E73BDD"/>
    <w:multiLevelType w:val="hybridMultilevel"/>
    <w:tmpl w:val="4D38AB78"/>
    <w:lvl w:ilvl="0" w:tplc="9DFA1B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AB2C7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903C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08CB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D025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0ADD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76CF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68E3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292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124F0B"/>
    <w:multiLevelType w:val="hybridMultilevel"/>
    <w:tmpl w:val="76645726"/>
    <w:lvl w:ilvl="0" w:tplc="C808981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450655D4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EB61BE4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A7CB288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45EF644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7923C5E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B48627E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1340F30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D70EC3A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0507B34"/>
    <w:multiLevelType w:val="hybridMultilevel"/>
    <w:tmpl w:val="FAC4E794"/>
    <w:lvl w:ilvl="0" w:tplc="D4D0D500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E60274D4" w:tentative="1">
      <w:start w:val="1"/>
      <w:numFmt w:val="lowerLetter"/>
      <w:lvlText w:val="%2."/>
      <w:lvlJc w:val="left"/>
      <w:pPr>
        <w:ind w:left="1440" w:hanging="360"/>
      </w:pPr>
    </w:lvl>
    <w:lvl w:ilvl="2" w:tplc="4A1EF93A" w:tentative="1">
      <w:start w:val="1"/>
      <w:numFmt w:val="lowerRoman"/>
      <w:lvlText w:val="%3."/>
      <w:lvlJc w:val="right"/>
      <w:pPr>
        <w:ind w:left="2160" w:hanging="180"/>
      </w:pPr>
    </w:lvl>
    <w:lvl w:ilvl="3" w:tplc="AACCD938" w:tentative="1">
      <w:start w:val="1"/>
      <w:numFmt w:val="decimal"/>
      <w:lvlText w:val="%4."/>
      <w:lvlJc w:val="left"/>
      <w:pPr>
        <w:ind w:left="2880" w:hanging="360"/>
      </w:pPr>
    </w:lvl>
    <w:lvl w:ilvl="4" w:tplc="EF78772C" w:tentative="1">
      <w:start w:val="1"/>
      <w:numFmt w:val="lowerLetter"/>
      <w:lvlText w:val="%5."/>
      <w:lvlJc w:val="left"/>
      <w:pPr>
        <w:ind w:left="3600" w:hanging="360"/>
      </w:pPr>
    </w:lvl>
    <w:lvl w:ilvl="5" w:tplc="318C0CD0" w:tentative="1">
      <w:start w:val="1"/>
      <w:numFmt w:val="lowerRoman"/>
      <w:lvlText w:val="%6."/>
      <w:lvlJc w:val="right"/>
      <w:pPr>
        <w:ind w:left="4320" w:hanging="180"/>
      </w:pPr>
    </w:lvl>
    <w:lvl w:ilvl="6" w:tplc="D86E9E8E" w:tentative="1">
      <w:start w:val="1"/>
      <w:numFmt w:val="decimal"/>
      <w:lvlText w:val="%7."/>
      <w:lvlJc w:val="left"/>
      <w:pPr>
        <w:ind w:left="5040" w:hanging="360"/>
      </w:pPr>
    </w:lvl>
    <w:lvl w:ilvl="7" w:tplc="5566B596" w:tentative="1">
      <w:start w:val="1"/>
      <w:numFmt w:val="lowerLetter"/>
      <w:lvlText w:val="%8."/>
      <w:lvlJc w:val="left"/>
      <w:pPr>
        <w:ind w:left="5760" w:hanging="360"/>
      </w:pPr>
    </w:lvl>
    <w:lvl w:ilvl="8" w:tplc="D78E19F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2C45DD"/>
    <w:multiLevelType w:val="hybridMultilevel"/>
    <w:tmpl w:val="B6D808C4"/>
    <w:lvl w:ilvl="0" w:tplc="024C8136">
      <w:start w:val="1"/>
      <w:numFmt w:val="bullet"/>
      <w:pStyle w:val="ListParagraph-sub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576A9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141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DE5F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9209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D06A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F038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0886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FC4B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B90BBE"/>
    <w:multiLevelType w:val="hybridMultilevel"/>
    <w:tmpl w:val="3D5450A4"/>
    <w:lvl w:ilvl="0" w:tplc="DBE435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0ACC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9819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A4A1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7839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049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A44E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898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9888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0"/>
  </w:num>
  <w:num w:numId="4">
    <w:abstractNumId w:val="17"/>
  </w:num>
  <w:num w:numId="5">
    <w:abstractNumId w:val="9"/>
  </w:num>
  <w:num w:numId="6">
    <w:abstractNumId w:val="23"/>
  </w:num>
  <w:num w:numId="7">
    <w:abstractNumId w:val="4"/>
  </w:num>
  <w:num w:numId="8">
    <w:abstractNumId w:val="21"/>
  </w:num>
  <w:num w:numId="9">
    <w:abstractNumId w:val="22"/>
  </w:num>
  <w:num w:numId="10">
    <w:abstractNumId w:val="21"/>
  </w:num>
  <w:num w:numId="11">
    <w:abstractNumId w:val="19"/>
  </w:num>
  <w:num w:numId="12">
    <w:abstractNumId w:val="11"/>
  </w:num>
  <w:num w:numId="13">
    <w:abstractNumId w:val="21"/>
  </w:num>
  <w:num w:numId="14">
    <w:abstractNumId w:val="18"/>
  </w:num>
  <w:num w:numId="15">
    <w:abstractNumId w:val="5"/>
  </w:num>
  <w:num w:numId="16">
    <w:abstractNumId w:val="6"/>
  </w:num>
  <w:num w:numId="17">
    <w:abstractNumId w:val="10"/>
  </w:num>
  <w:num w:numId="18">
    <w:abstractNumId w:val="1"/>
  </w:num>
  <w:num w:numId="19">
    <w:abstractNumId w:val="7"/>
  </w:num>
  <w:num w:numId="20">
    <w:abstractNumId w:val="14"/>
  </w:num>
  <w:num w:numId="21">
    <w:abstractNumId w:val="12"/>
  </w:num>
  <w:num w:numId="22">
    <w:abstractNumId w:val="16"/>
  </w:num>
  <w:num w:numId="23">
    <w:abstractNumId w:val="20"/>
  </w:num>
  <w:num w:numId="24">
    <w:abstractNumId w:val="21"/>
  </w:num>
  <w:num w:numId="25">
    <w:abstractNumId w:val="21"/>
  </w:num>
  <w:num w:numId="26">
    <w:abstractNumId w:val="21"/>
  </w:num>
  <w:num w:numId="27">
    <w:abstractNumId w:val="21"/>
  </w:num>
  <w:num w:numId="28">
    <w:abstractNumId w:val="13"/>
  </w:num>
  <w:num w:numId="29">
    <w:abstractNumId w:val="21"/>
  </w:num>
  <w:num w:numId="30">
    <w:abstractNumId w:val="3"/>
  </w:num>
  <w:num w:numId="31">
    <w:abstractNumId w:val="8"/>
  </w:num>
  <w:num w:numId="32">
    <w:abstractNumId w:val="22"/>
  </w:num>
  <w:num w:numId="33">
    <w:abstractNumId w:val="22"/>
  </w:num>
  <w:num w:numId="34">
    <w:abstractNumId w:val="22"/>
  </w:num>
  <w:num w:numId="35">
    <w:abstractNumId w:val="22"/>
  </w:num>
  <w:num w:numId="36">
    <w:abstractNumId w:val="22"/>
  </w:num>
  <w:num w:numId="37">
    <w:abstractNumId w:val="22"/>
  </w:num>
  <w:num w:numId="38">
    <w:abstractNumId w:val="22"/>
  </w:num>
  <w:num w:numId="39">
    <w:abstractNumId w:val="22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7D1"/>
    <w:rsid w:val="00062A47"/>
    <w:rsid w:val="000901BE"/>
    <w:rsid w:val="000A2321"/>
    <w:rsid w:val="000C77BD"/>
    <w:rsid w:val="000D01F1"/>
    <w:rsid w:val="000E325C"/>
    <w:rsid w:val="000E61F8"/>
    <w:rsid w:val="00120599"/>
    <w:rsid w:val="001661E9"/>
    <w:rsid w:val="00171900"/>
    <w:rsid w:val="001F015B"/>
    <w:rsid w:val="001F0256"/>
    <w:rsid w:val="0020220E"/>
    <w:rsid w:val="0023476A"/>
    <w:rsid w:val="00264F79"/>
    <w:rsid w:val="00271D65"/>
    <w:rsid w:val="002829C5"/>
    <w:rsid w:val="00283FBA"/>
    <w:rsid w:val="002C27BB"/>
    <w:rsid w:val="002D340D"/>
    <w:rsid w:val="002E1769"/>
    <w:rsid w:val="00301E3B"/>
    <w:rsid w:val="003229DA"/>
    <w:rsid w:val="0033407A"/>
    <w:rsid w:val="004607FB"/>
    <w:rsid w:val="004938C4"/>
    <w:rsid w:val="0049568B"/>
    <w:rsid w:val="004A4099"/>
    <w:rsid w:val="004B4D77"/>
    <w:rsid w:val="004C6D12"/>
    <w:rsid w:val="004E0431"/>
    <w:rsid w:val="004F58FA"/>
    <w:rsid w:val="00507FD1"/>
    <w:rsid w:val="005376F5"/>
    <w:rsid w:val="00543C09"/>
    <w:rsid w:val="005478F3"/>
    <w:rsid w:val="00553F5E"/>
    <w:rsid w:val="00565211"/>
    <w:rsid w:val="0057171C"/>
    <w:rsid w:val="0057660A"/>
    <w:rsid w:val="00604D0B"/>
    <w:rsid w:val="00635348"/>
    <w:rsid w:val="00637313"/>
    <w:rsid w:val="006C6234"/>
    <w:rsid w:val="006C65D2"/>
    <w:rsid w:val="006D08D3"/>
    <w:rsid w:val="006D6973"/>
    <w:rsid w:val="006F6A65"/>
    <w:rsid w:val="007259CE"/>
    <w:rsid w:val="00727FD2"/>
    <w:rsid w:val="007328C3"/>
    <w:rsid w:val="00755983"/>
    <w:rsid w:val="00762693"/>
    <w:rsid w:val="007D41EB"/>
    <w:rsid w:val="007D5BD9"/>
    <w:rsid w:val="00811BEA"/>
    <w:rsid w:val="00812C07"/>
    <w:rsid w:val="00857555"/>
    <w:rsid w:val="00871097"/>
    <w:rsid w:val="008E48A3"/>
    <w:rsid w:val="00922E9A"/>
    <w:rsid w:val="00923137"/>
    <w:rsid w:val="009679EA"/>
    <w:rsid w:val="00990660"/>
    <w:rsid w:val="009C0733"/>
    <w:rsid w:val="00A314D9"/>
    <w:rsid w:val="00A32CC9"/>
    <w:rsid w:val="00A506B5"/>
    <w:rsid w:val="00A662E2"/>
    <w:rsid w:val="00A823B4"/>
    <w:rsid w:val="00A95441"/>
    <w:rsid w:val="00A95B69"/>
    <w:rsid w:val="00AA5CF6"/>
    <w:rsid w:val="00AC4AE2"/>
    <w:rsid w:val="00AF2E6A"/>
    <w:rsid w:val="00B06808"/>
    <w:rsid w:val="00B138ED"/>
    <w:rsid w:val="00B21356"/>
    <w:rsid w:val="00B31A55"/>
    <w:rsid w:val="00B40D74"/>
    <w:rsid w:val="00B433FB"/>
    <w:rsid w:val="00B72632"/>
    <w:rsid w:val="00BC3E2E"/>
    <w:rsid w:val="00BD4186"/>
    <w:rsid w:val="00BD66B1"/>
    <w:rsid w:val="00C75E30"/>
    <w:rsid w:val="00CD06DC"/>
    <w:rsid w:val="00CD1D07"/>
    <w:rsid w:val="00D01207"/>
    <w:rsid w:val="00D10D33"/>
    <w:rsid w:val="00D37365"/>
    <w:rsid w:val="00D704F0"/>
    <w:rsid w:val="00DA35B2"/>
    <w:rsid w:val="00DD734A"/>
    <w:rsid w:val="00DE75B2"/>
    <w:rsid w:val="00DF72D7"/>
    <w:rsid w:val="00E15E86"/>
    <w:rsid w:val="00E24644"/>
    <w:rsid w:val="00E6794F"/>
    <w:rsid w:val="00E7589D"/>
    <w:rsid w:val="00E80EE0"/>
    <w:rsid w:val="00E92387"/>
    <w:rsid w:val="00E96CE4"/>
    <w:rsid w:val="00EB1A60"/>
    <w:rsid w:val="00EE55D8"/>
    <w:rsid w:val="00EF07D1"/>
    <w:rsid w:val="00F07188"/>
    <w:rsid w:val="00F138E9"/>
    <w:rsid w:val="00F37ABF"/>
    <w:rsid w:val="00F53BB2"/>
    <w:rsid w:val="00F65661"/>
    <w:rsid w:val="00FA346F"/>
    <w:rsid w:val="00FA3885"/>
    <w:rsid w:val="00FA389E"/>
    <w:rsid w:val="00FD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0C1328"/>
  <w15:docId w15:val="{1DA77C75-5638-482E-9098-18C218C0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94F"/>
    <w:pPr>
      <w:spacing w:after="0" w:line="240" w:lineRule="auto"/>
    </w:pPr>
    <w:rPr>
      <w:rFonts w:ascii="Century Gothic" w:hAnsi="Century Gothic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6B1"/>
    <w:pPr>
      <w:outlineLvl w:val="0"/>
    </w:pPr>
    <w:rPr>
      <w:b/>
      <w:caps/>
      <w:color w:val="003E5C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8D3"/>
    <w:pPr>
      <w:outlineLvl w:val="1"/>
    </w:pPr>
    <w:rPr>
      <w:b/>
      <w:smallCaps/>
      <w:color w:val="00ABBE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340D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17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7171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71C"/>
  </w:style>
  <w:style w:type="paragraph" w:styleId="Footer">
    <w:name w:val="footer"/>
    <w:basedOn w:val="Normal"/>
    <w:link w:val="FooterChar"/>
    <w:uiPriority w:val="99"/>
    <w:unhideWhenUsed/>
    <w:rsid w:val="0057171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71C"/>
  </w:style>
  <w:style w:type="paragraph" w:styleId="BalloonText">
    <w:name w:val="Balloon Text"/>
    <w:basedOn w:val="Normal"/>
    <w:link w:val="BalloonTextChar"/>
    <w:uiPriority w:val="99"/>
    <w:semiHidden/>
    <w:unhideWhenUsed/>
    <w:rsid w:val="005717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71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38E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662E2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229DA"/>
    <w:pPr>
      <w:numPr>
        <w:numId w:val="8"/>
      </w:numPr>
      <w:contextualSpacing/>
    </w:pPr>
    <w:rPr>
      <w:rFonts w:eastAsiaTheme="minorEastAsia" w:cs="Times New Roman"/>
      <w:b/>
      <w:lang w:val="en-US"/>
    </w:rPr>
  </w:style>
  <w:style w:type="paragraph" w:customStyle="1" w:styleId="ListParagraph-sub">
    <w:name w:val="List Paragraph - sub"/>
    <w:basedOn w:val="ListParagraph"/>
    <w:link w:val="ListParagraph-subChar"/>
    <w:qFormat/>
    <w:rsid w:val="00BD66B1"/>
    <w:pPr>
      <w:numPr>
        <w:numId w:val="9"/>
      </w:numPr>
      <w:contextualSpacing w:val="0"/>
    </w:pPr>
    <w:rPr>
      <w:b w:val="0"/>
      <w:lang w:val="nl-BE"/>
    </w:rPr>
  </w:style>
  <w:style w:type="character" w:customStyle="1" w:styleId="Heading1Char">
    <w:name w:val="Heading 1 Char"/>
    <w:basedOn w:val="DefaultParagraphFont"/>
    <w:link w:val="Heading1"/>
    <w:uiPriority w:val="9"/>
    <w:rsid w:val="00BD66B1"/>
    <w:rPr>
      <w:rFonts w:ascii="Century Gothic" w:hAnsi="Century Gothic"/>
      <w:b/>
      <w:caps/>
      <w:color w:val="003E5C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229DA"/>
    <w:rPr>
      <w:rFonts w:ascii="Century Gothic" w:eastAsiaTheme="minorEastAsia" w:hAnsi="Century Gothic" w:cs="Times New Roman"/>
      <w:b/>
      <w:sz w:val="21"/>
      <w:szCs w:val="21"/>
      <w:lang w:val="en-US"/>
    </w:rPr>
  </w:style>
  <w:style w:type="character" w:customStyle="1" w:styleId="ListParagraph-subChar">
    <w:name w:val="List Paragraph - sub Char"/>
    <w:basedOn w:val="ListParagraphChar"/>
    <w:link w:val="ListParagraph-sub"/>
    <w:rsid w:val="00BD66B1"/>
    <w:rPr>
      <w:rFonts w:ascii="Century Gothic" w:eastAsiaTheme="minorEastAsia" w:hAnsi="Century Gothic" w:cs="Times New Roman"/>
      <w:b w:val="0"/>
      <w:color w:val="00ABBE"/>
      <w:sz w:val="21"/>
      <w:szCs w:val="21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D08D3"/>
    <w:rPr>
      <w:rFonts w:ascii="Century Gothic" w:hAnsi="Century Gothic"/>
      <w:b/>
      <w:smallCaps/>
      <w:color w:val="00ABBE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D340D"/>
    <w:rPr>
      <w:rFonts w:ascii="Century Gothic" w:eastAsiaTheme="majorEastAsia" w:hAnsi="Century Gothic" w:cstheme="majorBidi"/>
      <w:b/>
      <w:sz w:val="21"/>
      <w:szCs w:val="24"/>
    </w:rPr>
  </w:style>
  <w:style w:type="paragraph" w:styleId="Title">
    <w:name w:val="Title"/>
    <w:basedOn w:val="Normal"/>
    <w:next w:val="Normal"/>
    <w:link w:val="TitleChar"/>
    <w:uiPriority w:val="10"/>
    <w:rsid w:val="00E6794F"/>
    <w:pPr>
      <w:contextualSpacing/>
    </w:pPr>
    <w:rPr>
      <w:rFonts w:ascii="Georgia" w:eastAsiaTheme="majorEastAsia" w:hAnsi="Georgia" w:cstheme="majorBidi"/>
      <w:caps/>
      <w:color w:val="003E5C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94F"/>
    <w:rPr>
      <w:rFonts w:ascii="Georgia" w:eastAsiaTheme="majorEastAsia" w:hAnsi="Georgia" w:cstheme="majorBidi"/>
      <w:caps/>
      <w:color w:val="003E5C"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rsid w:val="00E6794F"/>
    <w:pPr>
      <w:numPr>
        <w:ilvl w:val="1"/>
      </w:numPr>
      <w:spacing w:after="160"/>
    </w:pPr>
    <w:rPr>
      <w:rFonts w:eastAsiaTheme="minorEastAsia"/>
      <w:color w:val="00ABBE"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6794F"/>
    <w:rPr>
      <w:rFonts w:ascii="Georgia" w:eastAsiaTheme="minorEastAsia" w:hAnsi="Georgia" w:cstheme="majorBidi"/>
      <w:caps/>
      <w:color w:val="00ABBE"/>
      <w:spacing w:val="15"/>
      <w:kern w:val="28"/>
      <w:sz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7259C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43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Public\Templates\KORIAN%20Belgium%20Word%20template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F9DCECF822464292BD50D2B93CDEFE" ma:contentTypeVersion="13" ma:contentTypeDescription="Een nieuw document maken." ma:contentTypeScope="" ma:versionID="07280ad3b03ccbfdc2e2dace1203e024">
  <xsd:schema xmlns:xsd="http://www.w3.org/2001/XMLSchema" xmlns:xs="http://www.w3.org/2001/XMLSchema" xmlns:p="http://schemas.microsoft.com/office/2006/metadata/properties" xmlns:ns2="d67e7c22-20d4-486f-b9f4-b72a5c5b1707" xmlns:ns3="76324d68-7447-455b-9010-8ffaa6a77fc5" targetNamespace="http://schemas.microsoft.com/office/2006/metadata/properties" ma:root="true" ma:fieldsID="b4c3831cceba5c70435ea821f4989798" ns2:_="" ns3:_="">
    <xsd:import namespace="d67e7c22-20d4-486f-b9f4-b72a5c5b1707"/>
    <xsd:import namespace="76324d68-7447-455b-9010-8ffaa6a77f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e7c22-20d4-486f-b9f4-b72a5c5b1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24d68-7447-455b-9010-8ffaa6a77fc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77430D-5495-43EE-BF63-D753EA9D40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79D671-6295-4877-BD7B-B33558E5D3F3}"/>
</file>

<file path=customXml/itemProps3.xml><?xml version="1.0" encoding="utf-8"?>
<ds:datastoreItem xmlns:ds="http://schemas.openxmlformats.org/officeDocument/2006/customXml" ds:itemID="{10A923F7-DE6F-48BC-886E-CC5A0D9B04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S:\Public\Templates\KORIAN Belgium Word template.dotx</Template>
  <TotalTime>7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Senior Living Group NV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Sofie Holvoet</dc:creator>
  <cp:lastModifiedBy>Karel Willems</cp:lastModifiedBy>
  <cp:revision>6</cp:revision>
  <cp:lastPrinted>2018-12-03T09:08:00Z</cp:lastPrinted>
  <dcterms:created xsi:type="dcterms:W3CDTF">2023-04-13T07:37:00Z</dcterms:created>
  <dcterms:modified xsi:type="dcterms:W3CDTF">2023-05-02T09:32:00Z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0x0101000BC817BDF6CE2D498D5351A96A500452</vt:lpwstr>
  </property>
  <property fmtid="{D5CDD505-2E9C-101B-9397-08002B2CF9AE}" pid="3" name="cookies">
    <vt:lpwstr>[{"Name":"ASP.NET_SessionId","Value":"w5xqrqhaeq4u2hyzss0idwdl","Path":"/","Domain":"korian.iprova.org"}]</vt:lpwstr>
  </property>
  <property fmtid="{D5CDD505-2E9C-101B-9397-08002B2CF9AE}" pid="4" name="ignoresslcertificateproblems">
    <vt:lpwstr>1</vt:lpwstr>
  </property>
</Properties>
</file>